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FD57" w14:textId="0BB9C519" w:rsidR="000B643B" w:rsidRDefault="004E5700" w:rsidP="004E5700">
      <w:pPr>
        <w:pStyle w:val="p1"/>
      </w:pPr>
      <w:r>
        <w:rPr>
          <w:noProof/>
        </w:rPr>
        <w:drawing>
          <wp:inline distT="0" distB="0" distL="0" distR="0" wp14:anchorId="70CAFAB7" wp14:editId="7B9DBD36">
            <wp:extent cx="2438400" cy="3657600"/>
            <wp:effectExtent l="0" t="0" r="0" b="0"/>
            <wp:docPr id="2067731760" name="Picture 1" descr="A headphones in the shape of a person's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31760" name="Picture 1" descr="A headphones in the shape of a person's hea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43B">
        <w:br w:type="page"/>
      </w:r>
    </w:p>
    <w:p w14:paraId="5C452D8F" w14:textId="77777777" w:rsidR="000B643B" w:rsidRDefault="000B643B" w:rsidP="00A52825"/>
    <w:p w14:paraId="7BB9A36B" w14:textId="77777777" w:rsidR="00A52825" w:rsidRDefault="00A52825" w:rsidP="00A52825"/>
    <w:sectPr w:rsidR="00A52825" w:rsidSect="00D34D1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23BCF" w14:textId="77777777" w:rsidR="007D6C57" w:rsidRDefault="007D6C57">
      <w:pPr>
        <w:spacing w:after="0"/>
      </w:pPr>
      <w:r>
        <w:separator/>
      </w:r>
    </w:p>
  </w:endnote>
  <w:endnote w:type="continuationSeparator" w:id="0">
    <w:p w14:paraId="52AA2180" w14:textId="77777777" w:rsidR="007D6C57" w:rsidRDefault="007D6C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SF UI TEXT SEMIBOLD">
    <w:panose1 w:val="00000700000000000000"/>
    <w:charset w:val="00"/>
    <w:family w:val="auto"/>
    <w:notTrueType/>
    <w:pitch w:val="variable"/>
    <w:sig w:usb0="2000028F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 UI Text Medium">
    <w:altName w:val="SF UI TEXT MEDIUM"/>
    <w:panose1 w:val="00000600000000000000"/>
    <w:charset w:val="00"/>
    <w:family w:val="auto"/>
    <w:notTrueType/>
    <w:pitch w:val="variable"/>
    <w:sig w:usb0="2000028F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 UI Text">
    <w:panose1 w:val="00000500000000000000"/>
    <w:charset w:val="00"/>
    <w:family w:val="auto"/>
    <w:notTrueType/>
    <w:pitch w:val="variable"/>
    <w:sig w:usb0="2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3054937"/>
      <w:docPartObj>
        <w:docPartGallery w:val="Page Numbers (Bottom of Page)"/>
        <w:docPartUnique/>
      </w:docPartObj>
    </w:sdtPr>
    <w:sdtContent>
      <w:p w14:paraId="4DE49086" w14:textId="2F922D1A" w:rsidR="00465724" w:rsidRDefault="00465724" w:rsidP="00F45C5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507C2F" w14:textId="77777777" w:rsidR="00465724" w:rsidRDefault="00465724" w:rsidP="0046572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25204561"/>
      <w:docPartObj>
        <w:docPartGallery w:val="Page Numbers (Bottom of Page)"/>
        <w:docPartUnique/>
      </w:docPartObj>
    </w:sdtPr>
    <w:sdtContent>
      <w:p w14:paraId="7B1996FB" w14:textId="1BD6E66C" w:rsidR="00465724" w:rsidRDefault="00465724" w:rsidP="00F45C57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C87523" w14:textId="0530253E" w:rsidR="00465724" w:rsidRDefault="00465724" w:rsidP="00465724">
    <w:pPr>
      <w:pStyle w:val="Footer"/>
      <w:ind w:right="360" w:firstLine="360"/>
    </w:pPr>
    <w:r>
      <w:t xml:space="preserve">Copyright 2025 </w:t>
    </w:r>
    <w:r>
      <w:ptab w:relativeTo="margin" w:alignment="center" w:leader="none"/>
    </w:r>
    <w:r>
      <w:t xml:space="preserve">The </w:t>
    </w:r>
    <w:r w:rsidR="004E5700">
      <w:t>Vagus Advantage</w:t>
    </w:r>
    <w:r>
      <w:t xml:space="preserve"> (Draft)</w:t>
    </w:r>
    <w:r w:rsidR="004E5700">
      <w:tab/>
      <w:t>richard@codria.com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A751E" w14:textId="77777777" w:rsidR="007D6C57" w:rsidRDefault="007D6C57">
      <w:r>
        <w:separator/>
      </w:r>
    </w:p>
  </w:footnote>
  <w:footnote w:type="continuationSeparator" w:id="0">
    <w:p w14:paraId="2CB9FFB7" w14:textId="77777777" w:rsidR="007D6C57" w:rsidRDefault="007D6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F3ED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38BF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3854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56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65065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2AF2DC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F092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54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687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22D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1CBC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9886704">
    <w:abstractNumId w:val="10"/>
  </w:num>
  <w:num w:numId="2" w16cid:durableId="492840845">
    <w:abstractNumId w:val="0"/>
  </w:num>
  <w:num w:numId="3" w16cid:durableId="359625243">
    <w:abstractNumId w:val="1"/>
  </w:num>
  <w:num w:numId="4" w16cid:durableId="1033264322">
    <w:abstractNumId w:val="2"/>
  </w:num>
  <w:num w:numId="5" w16cid:durableId="156265104">
    <w:abstractNumId w:val="3"/>
  </w:num>
  <w:num w:numId="6" w16cid:durableId="398408812">
    <w:abstractNumId w:val="8"/>
  </w:num>
  <w:num w:numId="7" w16cid:durableId="322241873">
    <w:abstractNumId w:val="4"/>
  </w:num>
  <w:num w:numId="8" w16cid:durableId="329069701">
    <w:abstractNumId w:val="5"/>
  </w:num>
  <w:num w:numId="9" w16cid:durableId="1116560243">
    <w:abstractNumId w:val="6"/>
  </w:num>
  <w:num w:numId="10" w16cid:durableId="134611483">
    <w:abstractNumId w:val="7"/>
  </w:num>
  <w:num w:numId="11" w16cid:durableId="20364944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24"/>
    <w:rsid w:val="0009518C"/>
    <w:rsid w:val="000B643B"/>
    <w:rsid w:val="000C5291"/>
    <w:rsid w:val="00220F32"/>
    <w:rsid w:val="00465724"/>
    <w:rsid w:val="004E5700"/>
    <w:rsid w:val="00610BB0"/>
    <w:rsid w:val="007D6C57"/>
    <w:rsid w:val="00943B38"/>
    <w:rsid w:val="00A16B49"/>
    <w:rsid w:val="00A52825"/>
    <w:rsid w:val="00BE0FCA"/>
    <w:rsid w:val="00C5626F"/>
    <w:rsid w:val="00CB497E"/>
    <w:rsid w:val="00D34D18"/>
    <w:rsid w:val="00E07EDF"/>
    <w:rsid w:val="00F922A2"/>
    <w:rsid w:val="00F92DE7"/>
    <w:rsid w:val="00FC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EF637"/>
  <w15:docId w15:val="{F9B354B0-0FD3-4E44-8F6D-E242CEDB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DE7"/>
    <w:rPr>
      <w:rFonts w:ascii="Hoefler Text" w:hAnsi="Hoefler Text"/>
    </w:rPr>
  </w:style>
  <w:style w:type="paragraph" w:styleId="Heading1">
    <w:name w:val="heading 1"/>
    <w:basedOn w:val="Normal"/>
    <w:next w:val="BodyText"/>
    <w:uiPriority w:val="9"/>
    <w:qFormat/>
    <w:rsid w:val="00F92DE7"/>
    <w:pPr>
      <w:keepNext/>
      <w:keepLines/>
      <w:spacing w:before="480" w:after="0"/>
      <w:outlineLvl w:val="0"/>
    </w:pPr>
    <w:rPr>
      <w:rFonts w:ascii="SF UI TEXT SEMIBOLD" w:eastAsiaTheme="majorEastAsia" w:hAnsi="SF UI TEXT SEMIBOLD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DE7"/>
    <w:pPr>
      <w:keepNext/>
      <w:keepLines/>
      <w:spacing w:before="200" w:after="0"/>
      <w:outlineLvl w:val="1"/>
    </w:pPr>
    <w:rPr>
      <w:rFonts w:ascii="SF UI TEXT SEMIBOLD" w:eastAsiaTheme="majorEastAsia" w:hAnsi="SF UI TEXT SEMIBOLD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92DE7"/>
    <w:pPr>
      <w:keepNext/>
      <w:keepLines/>
      <w:spacing w:before="200" w:after="0"/>
      <w:outlineLvl w:val="2"/>
    </w:pPr>
    <w:rPr>
      <w:rFonts w:ascii="SF UI Text Medium" w:eastAsiaTheme="majorEastAsia" w:hAnsi="SF UI Text Medium" w:cstheme="majorBidi"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92DE7"/>
    <w:pPr>
      <w:keepNext/>
      <w:keepLines/>
      <w:spacing w:before="480" w:after="240"/>
      <w:jc w:val="center"/>
    </w:pPr>
    <w:rPr>
      <w:rFonts w:ascii="SF UI Text" w:eastAsiaTheme="majorEastAsia" w:hAnsi="SF UI Text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43B38"/>
    <w:pPr>
      <w:keepNext/>
      <w:keepLines/>
      <w:jc w:val="center"/>
    </w:pPr>
    <w:rPr>
      <w:rFonts w:ascii="Hoefler Text" w:hAnsi="Hoefler Text"/>
    </w:rPr>
  </w:style>
  <w:style w:type="paragraph" w:styleId="Date">
    <w:name w:val="Date"/>
    <w:next w:val="BodyText"/>
    <w:qFormat/>
    <w:rsid w:val="00943B38"/>
    <w:pPr>
      <w:keepNext/>
      <w:keepLines/>
      <w:jc w:val="center"/>
    </w:pPr>
    <w:rPr>
      <w:rFonts w:ascii="Hoefler Text" w:hAnsi="Hoefler Text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F92DE7"/>
  </w:style>
  <w:style w:type="paragraph" w:styleId="Header">
    <w:name w:val="header"/>
    <w:basedOn w:val="Normal"/>
    <w:link w:val="HeaderChar"/>
    <w:unhideWhenUsed/>
    <w:rsid w:val="004657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65724"/>
    <w:rPr>
      <w:rFonts w:ascii="Hoefler Text" w:hAnsi="Hoefler Text"/>
    </w:rPr>
  </w:style>
  <w:style w:type="paragraph" w:styleId="Footer">
    <w:name w:val="footer"/>
    <w:basedOn w:val="Normal"/>
    <w:link w:val="FooterChar"/>
    <w:unhideWhenUsed/>
    <w:rsid w:val="004657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65724"/>
    <w:rPr>
      <w:rFonts w:ascii="Hoefler Text" w:hAnsi="Hoefler Text"/>
    </w:rPr>
  </w:style>
  <w:style w:type="character" w:styleId="PageNumber">
    <w:name w:val="page number"/>
    <w:basedOn w:val="DefaultParagraphFont"/>
    <w:semiHidden/>
    <w:unhideWhenUsed/>
    <w:rsid w:val="00465724"/>
  </w:style>
  <w:style w:type="paragraph" w:customStyle="1" w:styleId="p1">
    <w:name w:val="p1"/>
    <w:basedOn w:val="Normal"/>
    <w:rsid w:val="004E5700"/>
    <w:pPr>
      <w:spacing w:after="0"/>
    </w:pPr>
    <w:rPr>
      <w:rFonts w:ascii="Helvetica" w:eastAsia="Times New Roman" w:hAnsi="Helvetica" w:cs="Times New Roman"/>
      <w:color w:val="E1E0E0"/>
      <w:sz w:val="42"/>
      <w:szCs w:val="4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2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rague/Library/CloudStorage/OneDrive-Personal/General/Custom%20Office%20Templates/Quarto%20Referen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Quarto Reference Template.dotx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Richard Sprague</dc:creator>
  <cp:keywords/>
  <cp:lastModifiedBy>Richard Sprague</cp:lastModifiedBy>
  <cp:revision>5</cp:revision>
  <dcterms:created xsi:type="dcterms:W3CDTF">2025-01-12T19:33:00Z</dcterms:created>
  <dcterms:modified xsi:type="dcterms:W3CDTF">2025-05-14T19:52:00Z</dcterms:modified>
</cp:coreProperties>
</file>